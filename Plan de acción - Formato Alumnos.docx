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3E0CCC86" w:rsidR="00B73596" w:rsidRPr="00B73596" w:rsidRDefault="0022777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Arciniega Mendoza Rodrigo Antonio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1C4724EA" w:rsidR="00B73596" w:rsidRPr="00B73596" w:rsidRDefault="0022777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Ayala Macias Miguel Angel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42EF8725" w:rsidR="00B73596" w:rsidRPr="00B73596" w:rsidRDefault="0022777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Ramírez Ramos Diana Carla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7FE3A473" w:rsidR="00B73596" w:rsidRPr="00B73596" w:rsidRDefault="0022777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Arciniega Mendoza Rodrigo Antonio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4E93" w14:textId="77777777" w:rsidR="005B59D2" w:rsidRDefault="005B59D2">
      <w:r>
        <w:separator/>
      </w:r>
    </w:p>
  </w:endnote>
  <w:endnote w:type="continuationSeparator" w:id="0">
    <w:p w14:paraId="7E747AAD" w14:textId="77777777" w:rsidR="005B59D2" w:rsidRDefault="005B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5B59D2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5B59D2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AE2D" w14:textId="77777777" w:rsidR="005B59D2" w:rsidRDefault="005B59D2">
      <w:r>
        <w:rPr>
          <w:color w:val="000000"/>
        </w:rPr>
        <w:separator/>
      </w:r>
    </w:p>
  </w:footnote>
  <w:footnote w:type="continuationSeparator" w:id="0">
    <w:p w14:paraId="00ADB8DF" w14:textId="77777777" w:rsidR="005B59D2" w:rsidRDefault="005B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5B59D2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2777F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5B59D2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26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Rodrigo Antonio Arciniega Mendoza</cp:lastModifiedBy>
  <cp:revision>6</cp:revision>
  <dcterms:created xsi:type="dcterms:W3CDTF">2021-08-10T16:54:00Z</dcterms:created>
  <dcterms:modified xsi:type="dcterms:W3CDTF">2021-08-23T19:18:00Z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